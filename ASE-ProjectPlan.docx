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BBA" w:rsidRPr="00092BBA" w:rsidRDefault="00092BBA" w:rsidP="00092BBA">
      <w:pPr>
        <w:jc w:val="center"/>
        <w:rPr>
          <w:sz w:val="44"/>
          <w:szCs w:val="44"/>
        </w:rPr>
      </w:pPr>
      <w:r w:rsidRPr="00092BBA">
        <w:rPr>
          <w:sz w:val="44"/>
          <w:szCs w:val="44"/>
        </w:rPr>
        <w:t>Advanced Computer Science Group 3 Project Plan</w:t>
      </w:r>
    </w:p>
    <w:p w:rsidR="00092BBA" w:rsidRDefault="00092BBA"/>
    <w:p w:rsidR="00092BBA" w:rsidRPr="00C964CB" w:rsidRDefault="00092BBA">
      <w:pPr>
        <w:rPr>
          <w:sz w:val="26"/>
          <w:szCs w:val="26"/>
        </w:rPr>
      </w:pPr>
      <w:r w:rsidRPr="00C964CB">
        <w:rPr>
          <w:sz w:val="26"/>
          <w:szCs w:val="26"/>
        </w:rPr>
        <w:t>Organisation Plan:</w:t>
      </w:r>
    </w:p>
    <w:p w:rsidR="00092BBA" w:rsidRDefault="00092BBA">
      <w:r>
        <w:t xml:space="preserve">In order to select the </w:t>
      </w:r>
      <w:r w:rsidR="00341278">
        <w:t>Team Leader</w:t>
      </w:r>
      <w:r>
        <w:t>, members who were willing to perform the role identified themselves with a raised hand. Th</w:t>
      </w:r>
      <w:r w:rsidR="009A2A06">
        <w:t>o</w:t>
      </w:r>
      <w:r>
        <w:t>se members</w:t>
      </w:r>
      <w:r w:rsidR="009A2A06">
        <w:t xml:space="preserve"> who volunteered</w:t>
      </w:r>
      <w:r>
        <w:t xml:space="preserve"> were then assigned an equal proportion of numbers found on the faces of a standard six-sided die. The die was then rolled and the number displayed on its top face used to select the associated candidate as </w:t>
      </w:r>
      <w:r w:rsidR="00341278">
        <w:t>L</w:t>
      </w:r>
      <w:r>
        <w:t>eader.</w:t>
      </w:r>
    </w:p>
    <w:p w:rsidR="00C13674" w:rsidRDefault="00C13674"/>
    <w:p w:rsidR="00C13674" w:rsidRPr="00C964CB" w:rsidRDefault="00C13674">
      <w:pPr>
        <w:rPr>
          <w:sz w:val="26"/>
          <w:szCs w:val="26"/>
        </w:rPr>
      </w:pPr>
      <w:r w:rsidRPr="00C964CB">
        <w:rPr>
          <w:sz w:val="26"/>
          <w:szCs w:val="26"/>
        </w:rPr>
        <w:t>Conflict Resolution</w:t>
      </w:r>
      <w:r w:rsidR="006358FD" w:rsidRPr="00C964CB">
        <w:rPr>
          <w:sz w:val="26"/>
          <w:szCs w:val="26"/>
        </w:rPr>
        <w:t xml:space="preserve"> Plan</w:t>
      </w:r>
      <w:r w:rsidRPr="00C964CB">
        <w:rPr>
          <w:sz w:val="26"/>
          <w:szCs w:val="26"/>
        </w:rPr>
        <w:t>:</w:t>
      </w:r>
    </w:p>
    <w:p w:rsidR="00C13674" w:rsidRDefault="00C13674" w:rsidP="006358FD">
      <w:pPr>
        <w:pStyle w:val="ListParagraph"/>
        <w:numPr>
          <w:ilvl w:val="0"/>
          <w:numId w:val="3"/>
        </w:numPr>
      </w:pPr>
      <w:r>
        <w:t xml:space="preserve">Member </w:t>
      </w:r>
      <w:r w:rsidR="006358FD">
        <w:t>Drop-O</w:t>
      </w:r>
      <w:r>
        <w:t xml:space="preserve">ut: </w:t>
      </w:r>
      <w:r w:rsidR="006358FD">
        <w:t xml:space="preserve">In the event of a team member dropping out of university or simply failing to attend future meetings/lab sessions, their assigned tasks will be evenly redistributed to remaining members, and the relative effects of the new workloads will be reflected in the Peer Assessment. </w:t>
      </w:r>
      <w:r w:rsidR="00904FB0">
        <w:t>Members who are temporarily absent without good cause will have their Assessment score reduced. Members who totally vanish will have their Assessment score taken away entirely.</w:t>
      </w:r>
    </w:p>
    <w:p w:rsidR="00C13674" w:rsidRDefault="00341278" w:rsidP="006358FD">
      <w:pPr>
        <w:pStyle w:val="ListParagraph"/>
        <w:numPr>
          <w:ilvl w:val="0"/>
          <w:numId w:val="3"/>
        </w:numPr>
      </w:pPr>
      <w:r>
        <w:t>Code Disagreement</w:t>
      </w:r>
      <w:r w:rsidR="00C13674">
        <w:t xml:space="preserve">: </w:t>
      </w:r>
      <w:r>
        <w:t xml:space="preserve">In the event of a disagreement over the best means of progressing with the implementation of the programming task will, if free discussion and debate fails to reach a unanimous consensus in a timely fashion, be put to the vote of all currently active group members. Should a tie or deadlock occur, the Team Leader </w:t>
      </w:r>
      <w:r w:rsidR="007E454E">
        <w:t>shall select a course of action from amongst the suggestion tied for leadership in accordance with their own judgment.</w:t>
      </w:r>
    </w:p>
    <w:p w:rsidR="00C13674" w:rsidRDefault="00CE7B36" w:rsidP="006358FD">
      <w:pPr>
        <w:pStyle w:val="ListParagraph"/>
        <w:numPr>
          <w:ilvl w:val="0"/>
          <w:numId w:val="3"/>
        </w:numPr>
      </w:pPr>
      <w:r>
        <w:t xml:space="preserve">Task </w:t>
      </w:r>
      <w:r w:rsidR="00C13674">
        <w:t xml:space="preserve">Responsibility: </w:t>
      </w:r>
      <w:r>
        <w:t xml:space="preserve">Tasks will be assigned to individual Team Members via discussion and agreement within the Team. Emphasis will be placed upon individual member’s talent and experience as well as interest in performing it. In the event that no Team Member wishes to take on responsibility for a given task, it will be assigned </w:t>
      </w:r>
      <w:r w:rsidR="00FA6A33">
        <w:t>at the</w:t>
      </w:r>
      <w:r>
        <w:t xml:space="preserve"> discretion of the Team Leader.</w:t>
      </w:r>
    </w:p>
    <w:p w:rsidR="00C13674" w:rsidRDefault="00C13674" w:rsidP="00C13674"/>
    <w:p w:rsidR="00C13674" w:rsidRPr="00C964CB" w:rsidRDefault="00C13674" w:rsidP="00C13674">
      <w:pPr>
        <w:rPr>
          <w:sz w:val="26"/>
          <w:szCs w:val="26"/>
        </w:rPr>
      </w:pPr>
      <w:r w:rsidRPr="00C964CB">
        <w:rPr>
          <w:sz w:val="26"/>
          <w:szCs w:val="26"/>
        </w:rPr>
        <w:t>Peer Assessment:</w:t>
      </w:r>
    </w:p>
    <w:p w:rsidR="00635A2C" w:rsidRDefault="00635A2C" w:rsidP="00C13674">
      <w:r>
        <w:t xml:space="preserve">At the conclusion of the project a Peer Assessment will be performed by the entire Team. Each Team Member will rate each other Team Member on a scale of one to ten in each of five </w:t>
      </w:r>
      <w:r w:rsidR="00E20A4A">
        <w:t xml:space="preserve">contribution </w:t>
      </w:r>
      <w:r>
        <w:t xml:space="preserve">categories. </w:t>
      </w:r>
      <w:r w:rsidR="00E20A4A">
        <w:t>Each Team Member’s Peer Mark will be equal to the percentage of total Team Ranking points that they earned.</w:t>
      </w:r>
      <w:r w:rsidR="00AA710B">
        <w:t xml:space="preserve"> </w:t>
      </w:r>
      <w:r>
        <w:t>Team Members will not rate themselves.</w:t>
      </w:r>
      <w:r w:rsidR="00875EE3">
        <w:t xml:space="preserve"> In order to avoid Team Member’s rating decisions being influenced by the behaviour of other Members, each Member will write their scores for the other Members on a piece of paper, to be submitted to the Team Leader and revealed simultaneously.</w:t>
      </w:r>
      <w:r w:rsidR="005370E0">
        <w:t xml:space="preserve"> Following this, the scores will be discussed and a vote of verification will take place. If the majority of Team Members are dissatisfied with the results, a new round of voting will occur. If the majority of Team Members are satisfied with the results, they will be verified and submitted as the Peer Assessment.</w:t>
      </w:r>
      <w:r w:rsidR="00F47955">
        <w:t xml:space="preserve"> The five contribution categories are outlined below:</w:t>
      </w:r>
    </w:p>
    <w:p w:rsidR="00F47955" w:rsidRDefault="00C13674" w:rsidP="00DB7BF4">
      <w:pPr>
        <w:pStyle w:val="ListParagraph"/>
        <w:numPr>
          <w:ilvl w:val="0"/>
          <w:numId w:val="2"/>
        </w:numPr>
      </w:pPr>
      <w:r>
        <w:t>Communication</w:t>
      </w:r>
      <w:r w:rsidR="00F47955">
        <w:t>: Keeping abreast of what the group is doing and effectively and accurately appraising the rest of the group of what you are doing.</w:t>
      </w:r>
    </w:p>
    <w:p w:rsidR="00C13674" w:rsidRDefault="00F47955" w:rsidP="00DB7BF4">
      <w:pPr>
        <w:pStyle w:val="ListParagraph"/>
        <w:numPr>
          <w:ilvl w:val="0"/>
          <w:numId w:val="2"/>
        </w:numPr>
      </w:pPr>
      <w:r>
        <w:t>Quality of W</w:t>
      </w:r>
      <w:r w:rsidR="007064CF">
        <w:t>ork</w:t>
      </w:r>
      <w:r>
        <w:t>:</w:t>
      </w:r>
      <w:r w:rsidR="00213492">
        <w:t xml:space="preserve"> Producing high quality well commented code that is readily readable and does not feature errors that others must spend time fixing.</w:t>
      </w:r>
    </w:p>
    <w:p w:rsidR="00C13674" w:rsidRDefault="00C13674" w:rsidP="00C13674">
      <w:pPr>
        <w:pStyle w:val="ListParagraph"/>
        <w:numPr>
          <w:ilvl w:val="0"/>
          <w:numId w:val="2"/>
        </w:numPr>
      </w:pPr>
      <w:r>
        <w:t>Attendance</w:t>
      </w:r>
      <w:r w:rsidR="00F47955">
        <w:t>:</w:t>
      </w:r>
      <w:r w:rsidR="00213492">
        <w:t xml:space="preserve"> Being present at team meetings and laboratory sessions and providing appropriate explanations in the event that you do not.</w:t>
      </w:r>
    </w:p>
    <w:p w:rsidR="00C13674" w:rsidRDefault="00C13674" w:rsidP="00C13674">
      <w:pPr>
        <w:pStyle w:val="ListParagraph"/>
        <w:numPr>
          <w:ilvl w:val="0"/>
          <w:numId w:val="2"/>
        </w:numPr>
      </w:pPr>
      <w:r>
        <w:t>Innovation</w:t>
      </w:r>
      <w:r w:rsidR="00F47955">
        <w:t>:</w:t>
      </w:r>
      <w:r w:rsidR="000874D5">
        <w:t xml:space="preserve"> Providing insightful ideas that advance the state of the program and solve problems encountered during the course of development.</w:t>
      </w:r>
    </w:p>
    <w:p w:rsidR="000874D5" w:rsidRDefault="007064CF" w:rsidP="000874D5">
      <w:pPr>
        <w:pStyle w:val="ListParagraph"/>
        <w:numPr>
          <w:ilvl w:val="0"/>
          <w:numId w:val="2"/>
        </w:numPr>
      </w:pPr>
      <w:r>
        <w:t>Effort</w:t>
      </w:r>
      <w:r w:rsidR="00F47955">
        <w:t>:</w:t>
      </w:r>
      <w:r w:rsidR="000874D5">
        <w:t xml:space="preserve"> Making an honest attempt to complete your assigned tasks, learning required skills, asking appropriate questions and being persistent </w:t>
      </w:r>
      <w:bookmarkStart w:id="0" w:name="_GoBack"/>
      <w:bookmarkEnd w:id="0"/>
      <w:r w:rsidR="000874D5">
        <w:t>even if you are not at first successful.</w:t>
      </w:r>
    </w:p>
    <w:sectPr w:rsidR="00087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F56A3"/>
    <w:multiLevelType w:val="hybridMultilevel"/>
    <w:tmpl w:val="DAD6F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102897"/>
    <w:multiLevelType w:val="hybridMultilevel"/>
    <w:tmpl w:val="A12ED1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F5C4D76"/>
    <w:multiLevelType w:val="hybridMultilevel"/>
    <w:tmpl w:val="B5F61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674"/>
    <w:rsid w:val="000874D5"/>
    <w:rsid w:val="00092BBA"/>
    <w:rsid w:val="00213492"/>
    <w:rsid w:val="00341278"/>
    <w:rsid w:val="004F41AF"/>
    <w:rsid w:val="005370E0"/>
    <w:rsid w:val="006358FD"/>
    <w:rsid w:val="00635A2C"/>
    <w:rsid w:val="007064CF"/>
    <w:rsid w:val="007E454E"/>
    <w:rsid w:val="00875EE3"/>
    <w:rsid w:val="00904FB0"/>
    <w:rsid w:val="009A2A06"/>
    <w:rsid w:val="00AA710B"/>
    <w:rsid w:val="00C13674"/>
    <w:rsid w:val="00C964CB"/>
    <w:rsid w:val="00CE7B36"/>
    <w:rsid w:val="00E20A4A"/>
    <w:rsid w:val="00EC6E75"/>
    <w:rsid w:val="00F47955"/>
    <w:rsid w:val="00F7597F"/>
    <w:rsid w:val="00FA6A33"/>
    <w:rsid w:val="00FF4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BC21"/>
  <w15:docId w15:val="{26E419DA-D681-45D1-9EA0-76A74302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AB494A8C</Template>
  <TotalTime>0</TotalTime>
  <Pages>1</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James Newby</dc:creator>
  <cp:lastModifiedBy>Daniel James Newby</cp:lastModifiedBy>
  <cp:revision>21</cp:revision>
  <dcterms:created xsi:type="dcterms:W3CDTF">2016-10-06T08:36:00Z</dcterms:created>
  <dcterms:modified xsi:type="dcterms:W3CDTF">2016-10-06T11:54:00Z</dcterms:modified>
</cp:coreProperties>
</file>